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B3B0" w14:textId="762E927E" w:rsidR="00812772" w:rsidRDefault="00F62D0E" w:rsidP="00EA6855">
      <w:pPr>
        <w:pStyle w:val="Date"/>
        <w:jc w:val="both"/>
      </w:pPr>
      <w:r>
        <w:t>2024</w:t>
      </w:r>
    </w:p>
    <w:p w14:paraId="5E112B7F" w14:textId="21700AE8" w:rsidR="00812772" w:rsidRDefault="00F62D0E" w:rsidP="00EA6855">
      <w:pPr>
        <w:pStyle w:val="Title"/>
        <w:jc w:val="both"/>
      </w:pPr>
      <w:r>
        <w:t>EEE3095S: course project</w:t>
      </w:r>
    </w:p>
    <w:p w14:paraId="53BE88B1" w14:textId="1BDEE2D0" w:rsidR="00812772" w:rsidRDefault="00F62D0E" w:rsidP="00EA6855">
      <w:pPr>
        <w:pStyle w:val="Heading1"/>
        <w:jc w:val="both"/>
      </w:pPr>
      <w:r>
        <w:t>Overview</w:t>
      </w:r>
    </w:p>
    <w:p w14:paraId="79AB74E4" w14:textId="77777777" w:rsidR="00074D6B" w:rsidRDefault="00F62D0E" w:rsidP="00EA6855">
      <w:pPr>
        <w:jc w:val="both"/>
      </w:pPr>
      <w:r>
        <w:t xml:space="preserve">The project is </w:t>
      </w:r>
      <w:proofErr w:type="gramStart"/>
      <w:r>
        <w:t>fairly straightforward</w:t>
      </w:r>
      <w:proofErr w:type="gramEnd"/>
      <w:r>
        <w:t xml:space="preserve">, but there is a lot of information to take in and you will likely not be able to complete it correctly if you do not understand the concepts. This </w:t>
      </w:r>
      <w:r w:rsidR="00943186">
        <w:t>project</w:t>
      </w:r>
      <w:r>
        <w:t xml:space="preserve"> is designed to teach you core concepts which are fundamental to developing embedded systems in industry</w:t>
      </w:r>
      <w:r w:rsidR="00943186">
        <w:t>, and i</w:t>
      </w:r>
      <w:r>
        <w:t>t will show you the importance of C</w:t>
      </w:r>
      <w:r w:rsidR="00943186">
        <w:t>/</w:t>
      </w:r>
      <w:r>
        <w:t>C++ for embedded systems development.</w:t>
      </w:r>
    </w:p>
    <w:p w14:paraId="6A4E47BE" w14:textId="6CC453F0" w:rsidR="00074D6B" w:rsidRDefault="00F62D0E" w:rsidP="00EA6855">
      <w:pPr>
        <w:jc w:val="both"/>
      </w:pPr>
      <w:r>
        <w:t>We</w:t>
      </w:r>
      <w:r w:rsidR="00B1560A">
        <w:t xml:space="preserve"> wi</w:t>
      </w:r>
      <w:r>
        <w:t xml:space="preserve">ll </w:t>
      </w:r>
      <w:r w:rsidR="00B1560A">
        <w:t>begin</w:t>
      </w:r>
      <w:r>
        <w:t xml:space="preserve"> by running a program in Python </w:t>
      </w:r>
      <w:r w:rsidR="00096BAD">
        <w:t>—</w:t>
      </w:r>
      <w:r>
        <w:t xml:space="preserve"> which will be our ‘Golden Measure’ </w:t>
      </w:r>
      <w:r w:rsidR="00074D6B">
        <w:t>—</w:t>
      </w:r>
      <w:r>
        <w:t xml:space="preserve"> and comparing its execution speed to the exact same program written in C++. This will show us how using different programming languages can impact the performance of the program. From there, we</w:t>
      </w:r>
      <w:r w:rsidR="00B1560A">
        <w:t xml:space="preserve"> wi</w:t>
      </w:r>
      <w:r>
        <w:t>ll try and improve the performance of the C code as much as possible, by using different bit widths, compiler flags and threading.</w:t>
      </w:r>
    </w:p>
    <w:p w14:paraId="38807526" w14:textId="77777777" w:rsidR="00375DC3" w:rsidRDefault="00F62D0E" w:rsidP="00EA6855">
      <w:pPr>
        <w:jc w:val="both"/>
      </w:pPr>
      <w:r>
        <w:t xml:space="preserve">The quest for </w:t>
      </w:r>
      <w:proofErr w:type="spellStart"/>
      <w:r>
        <w:t>optimisation</w:t>
      </w:r>
      <w:proofErr w:type="spellEnd"/>
      <w:r>
        <w:t xml:space="preserve"> can lead one down a long, unending spiral. What is important to take away from this practical is the awareness of </w:t>
      </w:r>
      <w:proofErr w:type="spellStart"/>
      <w:r>
        <w:t>optimisation</w:t>
      </w:r>
      <w:proofErr w:type="spellEnd"/>
      <w:r>
        <w:t xml:space="preserve"> concepts and the ability to use good practice when benchmarking.</w:t>
      </w:r>
    </w:p>
    <w:p w14:paraId="16024A3C" w14:textId="76EA058A" w:rsidR="00B1560A" w:rsidRDefault="00F62D0E" w:rsidP="00EA6855">
      <w:pPr>
        <w:jc w:val="both"/>
      </w:pPr>
      <w:r>
        <w:t>There</w:t>
      </w:r>
      <w:r w:rsidR="00B1560A">
        <w:t xml:space="preserve"> i</w:t>
      </w:r>
      <w:r>
        <w:t xml:space="preserve">s a considerable flaw in this investigation in that there is no comparison of results to our </w:t>
      </w:r>
      <w:r w:rsidR="00375DC3">
        <w:t>G</w:t>
      </w:r>
      <w:r>
        <w:t xml:space="preserve">olden </w:t>
      </w:r>
      <w:r w:rsidR="00375DC3">
        <w:t>M</w:t>
      </w:r>
      <w:r>
        <w:t>easure</w:t>
      </w:r>
      <w:r w:rsidR="00375DC3">
        <w:t xml:space="preserve"> — m</w:t>
      </w:r>
      <w:r>
        <w:t>eaning</w:t>
      </w:r>
      <w:r w:rsidR="00375DC3">
        <w:t xml:space="preserve"> that</w:t>
      </w:r>
      <w:r>
        <w:t>, by the end of the practical, you will (ideally) have considerably faster execution times</w:t>
      </w:r>
      <w:r w:rsidR="00B1560A">
        <w:t>,</w:t>
      </w:r>
      <w:r>
        <w:t xml:space="preserve"> but your </w:t>
      </w:r>
      <w:r w:rsidR="00B1560A">
        <w:t xml:space="preserve">conclusions relating to </w:t>
      </w:r>
      <w:r>
        <w:t>speed-up could be useless if the result you</w:t>
      </w:r>
      <w:r w:rsidR="00B1560A">
        <w:t xml:space="preserve"> a</w:t>
      </w:r>
      <w:r>
        <w:t>re getting is not accurate. Comparison of accuracy is</w:t>
      </w:r>
      <w:r w:rsidR="00B1560A">
        <w:t xml:space="preserve"> thus</w:t>
      </w:r>
      <w:r>
        <w:t xml:space="preserve"> left as a task for </w:t>
      </w:r>
      <w:r w:rsidR="00B1560A">
        <w:t>you</w:t>
      </w:r>
      <w:r>
        <w:t>.</w:t>
      </w:r>
    </w:p>
    <w:p w14:paraId="5BB6D7CE" w14:textId="438832CC" w:rsidR="00812772" w:rsidRDefault="00DF7F22" w:rsidP="00EA6855">
      <w:pPr>
        <w:jc w:val="both"/>
      </w:pPr>
      <w:r>
        <w:t>This project</w:t>
      </w:r>
      <w:r w:rsidR="00F62D0E">
        <w:t xml:space="preserve"> will make use of </w:t>
      </w:r>
      <w:hyperlink r:id="rId7" w:history="1">
        <w:proofErr w:type="spellStart"/>
        <w:r w:rsidR="00F62D0E" w:rsidRPr="009336FA">
          <w:rPr>
            <w:rStyle w:val="Hyperlink"/>
            <w:color w:val="0070C0"/>
            <w:u w:val="none"/>
          </w:rPr>
          <w:t>Qemu</w:t>
        </w:r>
        <w:proofErr w:type="spellEnd"/>
      </w:hyperlink>
      <w:r w:rsidR="00F62D0E" w:rsidRPr="009336FA">
        <w:rPr>
          <w:color w:val="0070C0"/>
        </w:rPr>
        <w:t xml:space="preserve"> </w:t>
      </w:r>
      <w:r w:rsidR="00F62D0E">
        <w:t xml:space="preserve">(Quick </w:t>
      </w:r>
      <w:proofErr w:type="spellStart"/>
      <w:r w:rsidR="00F62D0E">
        <w:t>EMUlator</w:t>
      </w:r>
      <w:proofErr w:type="spellEnd"/>
      <w:r w:rsidR="00F62D0E">
        <w:t>)</w:t>
      </w:r>
      <w:r>
        <w:t xml:space="preserve">; like </w:t>
      </w:r>
      <w:hyperlink r:id="rId8" w:history="1">
        <w:r w:rsidRPr="009336FA">
          <w:rPr>
            <w:rStyle w:val="Hyperlink"/>
            <w:color w:val="0070C0"/>
            <w:u w:val="none"/>
          </w:rPr>
          <w:t>VirtualBox</w:t>
        </w:r>
      </w:hyperlink>
      <w:r>
        <w:t xml:space="preserve">, </w:t>
      </w:r>
      <w:proofErr w:type="spellStart"/>
      <w:r>
        <w:t>Qemu</w:t>
      </w:r>
      <w:proofErr w:type="spellEnd"/>
      <w:r w:rsidR="00F62D0E">
        <w:t xml:space="preserve"> is capable of </w:t>
      </w:r>
      <w:r>
        <w:t>virtualization,</w:t>
      </w:r>
      <w:r w:rsidR="00F62D0E">
        <w:t xml:space="preserve"> but it can also be used for </w:t>
      </w:r>
      <w:r w:rsidR="00F62D0E" w:rsidRPr="00DF7F22">
        <w:rPr>
          <w:i/>
          <w:iCs/>
        </w:rPr>
        <w:t>emulation</w:t>
      </w:r>
      <w:r w:rsidR="00F62D0E">
        <w:t xml:space="preserve">. </w:t>
      </w:r>
      <w:r>
        <w:t>This</w:t>
      </w:r>
      <w:r w:rsidR="00F62D0E">
        <w:t xml:space="preserve"> is the process of creating a "guest" environment that emulates the hardware or software system inside of a different "host" system. The "guest" code is not executed directl</w:t>
      </w:r>
      <w:r>
        <w:t>y</w:t>
      </w:r>
      <w:r w:rsidR="00F62D0E">
        <w:t>, but instead, an interpreter interprets the "guest" code and executes equivalent operations on the "host". Emulators are commonly used to run video games whose hardware have become obsolete</w:t>
      </w:r>
      <w:r>
        <w:t>, such as the (</w:t>
      </w:r>
      <w:r w:rsidRPr="006F1A59">
        <w:rPr>
          <w:i/>
          <w:iCs/>
        </w:rPr>
        <w:t>amazing</w:t>
      </w:r>
      <w:r>
        <w:t xml:space="preserve">!) open-source </w:t>
      </w:r>
      <w:proofErr w:type="spellStart"/>
      <w:r>
        <w:t>DuckStation</w:t>
      </w:r>
      <w:proofErr w:type="spellEnd"/>
      <w:r>
        <w:t xml:space="preserve"> app used for emulation of the original PlayStation console.</w:t>
      </w:r>
    </w:p>
    <w:p w14:paraId="1081DFD1" w14:textId="6F9B8835" w:rsidR="00812772" w:rsidRDefault="001A3EDA" w:rsidP="00EA6855">
      <w:pPr>
        <w:pStyle w:val="Heading1"/>
        <w:jc w:val="both"/>
      </w:pPr>
      <w:r>
        <w:t>background</w:t>
      </w:r>
    </w:p>
    <w:p w14:paraId="3CAC7AFE" w14:textId="1550F928" w:rsidR="00812772" w:rsidRDefault="00B22A2E" w:rsidP="00EA6855">
      <w:pPr>
        <w:pStyle w:val="Heading2"/>
        <w:jc w:val="both"/>
      </w:pPr>
      <w:r>
        <w:t>Knowledge Areas</w:t>
      </w:r>
    </w:p>
    <w:p w14:paraId="67F3F9D5" w14:textId="5795CC09" w:rsidR="00B22A2E" w:rsidRDefault="00B22A2E" w:rsidP="00EA6855">
      <w:pPr>
        <w:jc w:val="both"/>
      </w:pPr>
      <w:r>
        <w:t>This project aims to cover:</w:t>
      </w:r>
    </w:p>
    <w:p w14:paraId="0FCFC126" w14:textId="010EE9B8" w:rsidR="00B22A2E" w:rsidRDefault="00E576DB" w:rsidP="00EA6855">
      <w:pPr>
        <w:pStyle w:val="ListParagraph"/>
        <w:numPr>
          <w:ilvl w:val="0"/>
          <w:numId w:val="3"/>
        </w:numPr>
        <w:jc w:val="both"/>
      </w:pPr>
      <w:r>
        <w:t>An i</w:t>
      </w:r>
      <w:r w:rsidR="00B22A2E">
        <w:t>ntroduction to benchmarking</w:t>
      </w:r>
    </w:p>
    <w:p w14:paraId="7457A874" w14:textId="22F20248" w:rsidR="00B22A2E" w:rsidRDefault="00B22A2E" w:rsidP="00EA6855">
      <w:pPr>
        <w:pStyle w:val="ListParagraph"/>
        <w:numPr>
          <w:ilvl w:val="0"/>
          <w:numId w:val="3"/>
        </w:numPr>
        <w:jc w:val="both"/>
      </w:pPr>
      <w:r>
        <w:lastRenderedPageBreak/>
        <w:t>Instruction set architecture</w:t>
      </w:r>
      <w:r w:rsidR="00E576DB">
        <w:t xml:space="preserve">, compiler flags, and </w:t>
      </w:r>
      <w:r>
        <w:t>bit</w:t>
      </w:r>
      <w:r w:rsidR="00E576DB">
        <w:t>-</w:t>
      </w:r>
      <w:r>
        <w:t>widths</w:t>
      </w:r>
    </w:p>
    <w:p w14:paraId="6EB3CDDE" w14:textId="77777777" w:rsidR="00E576DB" w:rsidRDefault="00E576DB" w:rsidP="00EA6855">
      <w:pPr>
        <w:pStyle w:val="ListParagraph"/>
        <w:numPr>
          <w:ilvl w:val="0"/>
          <w:numId w:val="3"/>
        </w:numPr>
        <w:jc w:val="both"/>
      </w:pPr>
      <w:r>
        <w:t>Emulation</w:t>
      </w:r>
    </w:p>
    <w:p w14:paraId="45BC4EAB" w14:textId="09DFB645" w:rsidR="00B22A2E" w:rsidRDefault="00E576DB" w:rsidP="00EA6855">
      <w:pPr>
        <w:pStyle w:val="ListParagraph"/>
        <w:numPr>
          <w:ilvl w:val="0"/>
          <w:numId w:val="3"/>
        </w:numPr>
        <w:jc w:val="both"/>
      </w:pPr>
      <w:r>
        <w:t>T</w:t>
      </w:r>
      <w:r w:rsidR="00B22A2E">
        <w:t>esting methodology (multiple runs, wall clock time, speed-up, etc.)</w:t>
      </w:r>
    </w:p>
    <w:p w14:paraId="14C06E7C" w14:textId="36B63DBB" w:rsidR="00E576DB" w:rsidRDefault="00E576DB" w:rsidP="00EA6855">
      <w:pPr>
        <w:pStyle w:val="ListParagraph"/>
        <w:numPr>
          <w:ilvl w:val="0"/>
          <w:numId w:val="3"/>
        </w:numPr>
        <w:jc w:val="both"/>
      </w:pPr>
      <w:r>
        <w:t>LaTeX and Overleaf</w:t>
      </w:r>
    </w:p>
    <w:p w14:paraId="61ABE6EA" w14:textId="7021B434" w:rsidR="00B22A2E" w:rsidRDefault="00B22A2E" w:rsidP="00EA6855">
      <w:pPr>
        <w:pStyle w:val="ListParagraph"/>
        <w:numPr>
          <w:ilvl w:val="0"/>
          <w:numId w:val="3"/>
        </w:numPr>
        <w:jc w:val="both"/>
      </w:pPr>
      <w:r>
        <w:t>Report writing</w:t>
      </w:r>
    </w:p>
    <w:p w14:paraId="5F066097" w14:textId="639B7454" w:rsidR="00B22A2E" w:rsidRDefault="00B22A2E" w:rsidP="00EA6855">
      <w:pPr>
        <w:pStyle w:val="Heading2"/>
        <w:jc w:val="both"/>
      </w:pPr>
      <w:r>
        <w:t>Videos</w:t>
      </w:r>
    </w:p>
    <w:p w14:paraId="14DC5416" w14:textId="77777777" w:rsidR="00B22A2E" w:rsidRDefault="00B22A2E" w:rsidP="00EA6855">
      <w:pPr>
        <w:jc w:val="both"/>
      </w:pPr>
      <w:r>
        <w:t>Some videos were made to assist students with an older version of this project from a few years ago; they may still be quite helpful, so here are the links if you need them:</w:t>
      </w:r>
    </w:p>
    <w:p w14:paraId="3316F236" w14:textId="7DF10834" w:rsidR="00B22A2E" w:rsidRPr="00E11B8C" w:rsidRDefault="00000000" w:rsidP="00EA6855">
      <w:pPr>
        <w:pStyle w:val="ListParagraph"/>
        <w:numPr>
          <w:ilvl w:val="0"/>
          <w:numId w:val="4"/>
        </w:numPr>
        <w:jc w:val="both"/>
        <w:rPr>
          <w:color w:val="0070C0"/>
        </w:rPr>
      </w:pPr>
      <w:hyperlink r:id="rId9" w:history="1">
        <w:r w:rsidR="00B22A2E" w:rsidRPr="00E11B8C">
          <w:rPr>
            <w:rStyle w:val="Hyperlink"/>
            <w:color w:val="0070C0"/>
            <w:u w:val="none"/>
          </w:rPr>
          <w:t xml:space="preserve">A quick intro to compilers, flags and </w:t>
        </w:r>
        <w:proofErr w:type="spellStart"/>
        <w:r w:rsidR="00B22A2E" w:rsidRPr="00E11B8C">
          <w:rPr>
            <w:rStyle w:val="Hyperlink"/>
            <w:color w:val="0070C0"/>
            <w:u w:val="none"/>
          </w:rPr>
          <w:t>makefiles</w:t>
        </w:r>
        <w:proofErr w:type="spellEnd"/>
      </w:hyperlink>
    </w:p>
    <w:p w14:paraId="1FD8A8E2" w14:textId="49BE36DA" w:rsidR="00B22A2E" w:rsidRPr="00E11B8C" w:rsidRDefault="00000000" w:rsidP="00EA6855">
      <w:pPr>
        <w:pStyle w:val="ListParagraph"/>
        <w:numPr>
          <w:ilvl w:val="0"/>
          <w:numId w:val="4"/>
        </w:numPr>
        <w:jc w:val="both"/>
        <w:rPr>
          <w:color w:val="0070C0"/>
        </w:rPr>
      </w:pPr>
      <w:hyperlink r:id="rId10" w:history="1">
        <w:r w:rsidR="00B22A2E" w:rsidRPr="00E11B8C">
          <w:rPr>
            <w:rStyle w:val="Hyperlink"/>
            <w:color w:val="0070C0"/>
            <w:u w:val="none"/>
          </w:rPr>
          <w:t>An Introduction to Benchmarking</w:t>
        </w:r>
      </w:hyperlink>
    </w:p>
    <w:p w14:paraId="39A28191" w14:textId="6E478E75" w:rsidR="00B22A2E" w:rsidRDefault="00000000" w:rsidP="00EA6855">
      <w:pPr>
        <w:pStyle w:val="ListParagraph"/>
        <w:numPr>
          <w:ilvl w:val="0"/>
          <w:numId w:val="4"/>
        </w:numPr>
        <w:jc w:val="both"/>
        <w:rPr>
          <w:color w:val="0070C0"/>
        </w:rPr>
      </w:pPr>
      <w:hyperlink r:id="rId11" w:history="1">
        <w:r w:rsidR="00B22A2E" w:rsidRPr="00E11B8C">
          <w:rPr>
            <w:rStyle w:val="Hyperlink"/>
            <w:color w:val="0070C0"/>
            <w:u w:val="none"/>
          </w:rPr>
          <w:t>Report Writing</w:t>
        </w:r>
      </w:hyperlink>
    </w:p>
    <w:p w14:paraId="25980228" w14:textId="36B4DCF5" w:rsidR="007D7E6E" w:rsidRDefault="007D7E6E" w:rsidP="00EA6855">
      <w:pPr>
        <w:pStyle w:val="Heading1"/>
        <w:jc w:val="both"/>
      </w:pPr>
      <w:r>
        <w:t>Getting Started</w:t>
      </w:r>
    </w:p>
    <w:p w14:paraId="0B94330D" w14:textId="2BE022B3" w:rsidR="007D7E6E" w:rsidRDefault="007D7E6E" w:rsidP="00EA6855">
      <w:pPr>
        <w:pStyle w:val="ListParagraph"/>
        <w:numPr>
          <w:ilvl w:val="0"/>
          <w:numId w:val="7"/>
        </w:numPr>
        <w:jc w:val="both"/>
      </w:pPr>
      <w:r>
        <w:t xml:space="preserve">Download and install </w:t>
      </w:r>
      <w:hyperlink r:id="rId12" w:history="1">
        <w:r w:rsidRPr="004D133A">
          <w:rPr>
            <w:rStyle w:val="Hyperlink"/>
            <w:color w:val="0070C0"/>
            <w:u w:val="none"/>
          </w:rPr>
          <w:t>VirtualBox</w:t>
        </w:r>
      </w:hyperlink>
      <w:r>
        <w:t xml:space="preserve">. Some Windows users </w:t>
      </w:r>
      <w:r w:rsidRPr="004D133A">
        <w:rPr>
          <w:i/>
          <w:iCs/>
        </w:rPr>
        <w:t>may</w:t>
      </w:r>
      <w:r>
        <w:t xml:space="preserve"> first need to enable hardware virtualization from within the BIOS setup. Instructions and more information on how to do that can be found </w:t>
      </w:r>
      <w:hyperlink r:id="rId13" w:history="1">
        <w:r w:rsidRPr="004D133A">
          <w:rPr>
            <w:rStyle w:val="Hyperlink"/>
            <w:color w:val="0070C0"/>
            <w:u w:val="none"/>
          </w:rPr>
          <w:t>here</w:t>
        </w:r>
      </w:hyperlink>
      <w:r w:rsidRPr="004F0629">
        <w:t>.</w:t>
      </w:r>
    </w:p>
    <w:p w14:paraId="0684CB8D" w14:textId="270B91FC" w:rsidR="004D133A" w:rsidRDefault="007D7E6E" w:rsidP="00EA6855">
      <w:pPr>
        <w:pStyle w:val="ListParagraph"/>
        <w:numPr>
          <w:ilvl w:val="0"/>
          <w:numId w:val="7"/>
        </w:numPr>
        <w:jc w:val="both"/>
      </w:pPr>
      <w:r>
        <w:t xml:space="preserve">Download </w:t>
      </w:r>
      <w:r w:rsidR="004D133A">
        <w:t xml:space="preserve">the latest </w:t>
      </w:r>
      <w:hyperlink r:id="rId14" w:history="1">
        <w:r w:rsidRPr="004D133A">
          <w:rPr>
            <w:rStyle w:val="Hyperlink"/>
            <w:color w:val="0070C0"/>
            <w:u w:val="none"/>
          </w:rPr>
          <w:t xml:space="preserve">Ubuntu </w:t>
        </w:r>
        <w:r w:rsidR="004D133A" w:rsidRPr="004D133A">
          <w:rPr>
            <w:rStyle w:val="Hyperlink"/>
            <w:color w:val="0070C0"/>
            <w:u w:val="none"/>
          </w:rPr>
          <w:t>ISO</w:t>
        </w:r>
        <w:r w:rsidRPr="004D133A">
          <w:rPr>
            <w:rStyle w:val="Hyperlink"/>
            <w:color w:val="0070C0"/>
            <w:u w:val="none"/>
          </w:rPr>
          <w:t xml:space="preserve"> image</w:t>
        </w:r>
      </w:hyperlink>
      <w:r>
        <w:t>.</w:t>
      </w:r>
    </w:p>
    <w:p w14:paraId="62296795" w14:textId="1BE20E95" w:rsidR="007D7E6E" w:rsidRPr="004D133A" w:rsidRDefault="007D7E6E" w:rsidP="00EA6855">
      <w:pPr>
        <w:pStyle w:val="ListParagraph"/>
        <w:numPr>
          <w:ilvl w:val="0"/>
          <w:numId w:val="7"/>
        </w:numPr>
        <w:jc w:val="both"/>
      </w:pPr>
      <w:r>
        <w:t>Get a basic understanding of git. For details regarding git and it</w:t>
      </w:r>
      <w:r w:rsidR="004D133A">
        <w:t>s</w:t>
      </w:r>
      <w:r>
        <w:t xml:space="preserve"> usage, read through </w:t>
      </w:r>
      <w:hyperlink r:id="rId15" w:history="1">
        <w:r w:rsidRPr="004D133A">
          <w:rPr>
            <w:rStyle w:val="Hyperlink"/>
            <w:color w:val="0070C0"/>
            <w:u w:val="none"/>
          </w:rPr>
          <w:t>http://wiki.ee.uct.ac.za/Git</w:t>
        </w:r>
      </w:hyperlink>
    </w:p>
    <w:p w14:paraId="64A955C1" w14:textId="3D35EDCD" w:rsidR="004D133A" w:rsidRDefault="00D7605E" w:rsidP="00EA6855">
      <w:pPr>
        <w:pStyle w:val="ListParagraph"/>
        <w:numPr>
          <w:ilvl w:val="0"/>
          <w:numId w:val="7"/>
        </w:numPr>
        <w:jc w:val="both"/>
      </w:pPr>
      <w:r>
        <w:t>Set up VirtualBox with a virtual Ubuntu machine. Various guides are available online to assist you with this, if needed.</w:t>
      </w:r>
    </w:p>
    <w:p w14:paraId="5C50CF6F" w14:textId="77777777" w:rsidR="00667580" w:rsidRDefault="00CA2E9E" w:rsidP="00EA6855">
      <w:pPr>
        <w:pStyle w:val="ListParagraph"/>
        <w:numPr>
          <w:ilvl w:val="0"/>
          <w:numId w:val="7"/>
        </w:numPr>
        <w:jc w:val="both"/>
      </w:pPr>
      <w:r>
        <w:t xml:space="preserve">Launch the virtual machine, then </w:t>
      </w:r>
      <w:r w:rsidR="00667580">
        <w:t xml:space="preserve">enter </w:t>
      </w:r>
      <w:proofErr w:type="spellStart"/>
      <w:r w:rsidR="00667580">
        <w:t>sudo</w:t>
      </w:r>
      <w:proofErr w:type="spellEnd"/>
      <w:r w:rsidR="00667580">
        <w:t xml:space="preserve"> mode (you may need to enter your Ubuntu user password) and navigate into a new directory called </w:t>
      </w:r>
      <w:proofErr w:type="spellStart"/>
      <w:r w:rsidR="00667580" w:rsidRPr="00667580">
        <w:rPr>
          <w:i/>
          <w:iCs/>
        </w:rPr>
        <w:t>rpi</w:t>
      </w:r>
      <w:proofErr w:type="spellEnd"/>
      <w:r w:rsidR="00667580">
        <w:t>:</w:t>
      </w:r>
    </w:p>
    <w:p w14:paraId="674B1CD8" w14:textId="77777777" w:rsidR="00667580" w:rsidRPr="00CB5DFB" w:rsidRDefault="00667580" w:rsidP="00EA6855">
      <w:pPr>
        <w:pStyle w:val="ListParagraph"/>
        <w:ind w:left="1080"/>
        <w:jc w:val="both"/>
        <w:rPr>
          <w:rFonts w:ascii="Consolas" w:hAnsi="Consolas" w:cs="Consolas"/>
          <w:lang w:val="es-ES"/>
        </w:rPr>
      </w:pPr>
      <w:r w:rsidRPr="00CB5DFB">
        <w:rPr>
          <w:rFonts w:ascii="Consolas" w:hAnsi="Consolas" w:cs="Consolas"/>
          <w:lang w:val="es-ES"/>
        </w:rPr>
        <w:t>sudo su</w:t>
      </w:r>
    </w:p>
    <w:p w14:paraId="23323933" w14:textId="71B7DAD4" w:rsidR="00CA2E9E" w:rsidRPr="00CB5DFB" w:rsidRDefault="00667580" w:rsidP="00EA6855">
      <w:pPr>
        <w:pStyle w:val="ListParagraph"/>
        <w:ind w:left="1080"/>
        <w:jc w:val="both"/>
        <w:rPr>
          <w:rFonts w:ascii="Consolas" w:hAnsi="Consolas" w:cs="Consolas"/>
          <w:lang w:val="es-ES"/>
        </w:rPr>
      </w:pPr>
      <w:proofErr w:type="spellStart"/>
      <w:r w:rsidRPr="00CB5DFB">
        <w:rPr>
          <w:rFonts w:ascii="Consolas" w:hAnsi="Consolas" w:cs="Consolas"/>
          <w:lang w:val="es-ES"/>
        </w:rPr>
        <w:t>mkdir</w:t>
      </w:r>
      <w:proofErr w:type="spellEnd"/>
      <w:r w:rsidRPr="00CB5DFB">
        <w:rPr>
          <w:rFonts w:ascii="Consolas" w:hAnsi="Consolas" w:cs="Consolas"/>
          <w:lang w:val="es-ES"/>
        </w:rPr>
        <w:t xml:space="preserve"> </w:t>
      </w:r>
      <w:proofErr w:type="spellStart"/>
      <w:r w:rsidRPr="00CB5DFB">
        <w:rPr>
          <w:rFonts w:ascii="Consolas" w:hAnsi="Consolas" w:cs="Consolas"/>
          <w:lang w:val="es-ES"/>
        </w:rPr>
        <w:t>rpi</w:t>
      </w:r>
      <w:proofErr w:type="spellEnd"/>
      <w:r w:rsidRPr="00CB5DFB">
        <w:rPr>
          <w:rFonts w:ascii="Consolas" w:hAnsi="Consolas" w:cs="Consolas"/>
          <w:lang w:val="es-ES"/>
        </w:rPr>
        <w:t xml:space="preserve"> &amp;&amp; cd </w:t>
      </w:r>
      <w:proofErr w:type="spellStart"/>
      <w:r w:rsidRPr="00CB5DFB">
        <w:rPr>
          <w:rFonts w:ascii="Consolas" w:hAnsi="Consolas" w:cs="Consolas"/>
          <w:lang w:val="es-ES"/>
        </w:rPr>
        <w:t>rpi</w:t>
      </w:r>
      <w:proofErr w:type="spellEnd"/>
    </w:p>
    <w:p w14:paraId="0CBE0AFA" w14:textId="77777777" w:rsidR="00667580" w:rsidRPr="00CB5DFB" w:rsidRDefault="00667580" w:rsidP="00EA6855">
      <w:pPr>
        <w:pStyle w:val="ListParagraph"/>
        <w:ind w:left="1080"/>
        <w:jc w:val="both"/>
        <w:rPr>
          <w:lang w:val="es-ES"/>
        </w:rPr>
      </w:pPr>
    </w:p>
    <w:p w14:paraId="0C212040" w14:textId="7650019B" w:rsidR="00667580" w:rsidRDefault="00667580" w:rsidP="00EA6855">
      <w:pPr>
        <w:pStyle w:val="ListParagraph"/>
        <w:numPr>
          <w:ilvl w:val="0"/>
          <w:numId w:val="7"/>
        </w:numPr>
        <w:jc w:val="both"/>
      </w:pPr>
      <w:r>
        <w:t xml:space="preserve">Install </w:t>
      </w:r>
      <w:proofErr w:type="spellStart"/>
      <w:r>
        <w:t>Qemu</w:t>
      </w:r>
      <w:proofErr w:type="spellEnd"/>
      <w:r>
        <w:t xml:space="preserve"> through Terminal</w:t>
      </w:r>
    </w:p>
    <w:p w14:paraId="53583EED" w14:textId="42364DD6" w:rsidR="00FC5738" w:rsidRDefault="00CA2E9E" w:rsidP="00EA6855">
      <w:pPr>
        <w:pStyle w:val="ListParagraph"/>
        <w:ind w:left="1080"/>
        <w:jc w:val="both"/>
        <w:rPr>
          <w:rFonts w:ascii="Consolas" w:hAnsi="Consolas" w:cs="Consolas"/>
        </w:rPr>
      </w:pPr>
      <w:proofErr w:type="spellStart"/>
      <w:r w:rsidRPr="00CA2E9E">
        <w:rPr>
          <w:rFonts w:ascii="Consolas" w:hAnsi="Consolas" w:cs="Consolas"/>
        </w:rPr>
        <w:t>sudo</w:t>
      </w:r>
      <w:proofErr w:type="spellEnd"/>
      <w:r w:rsidRPr="00CA2E9E">
        <w:rPr>
          <w:rFonts w:ascii="Consolas" w:hAnsi="Consolas" w:cs="Consolas"/>
        </w:rPr>
        <w:t xml:space="preserve"> apt install </w:t>
      </w:r>
      <w:proofErr w:type="spellStart"/>
      <w:r w:rsidRPr="00CA2E9E">
        <w:rPr>
          <w:rFonts w:ascii="Consolas" w:hAnsi="Consolas" w:cs="Consolas"/>
        </w:rPr>
        <w:t>qemu</w:t>
      </w:r>
      <w:proofErr w:type="spellEnd"/>
      <w:r w:rsidRPr="00CA2E9E">
        <w:rPr>
          <w:rFonts w:ascii="Consolas" w:hAnsi="Consolas" w:cs="Consolas"/>
        </w:rPr>
        <w:t>-system</w:t>
      </w:r>
    </w:p>
    <w:p w14:paraId="6C76717B" w14:textId="77777777" w:rsidR="00667580" w:rsidRPr="00FC5738" w:rsidRDefault="00667580" w:rsidP="00EA6855">
      <w:pPr>
        <w:pStyle w:val="ListParagraph"/>
        <w:ind w:left="1080"/>
        <w:jc w:val="both"/>
        <w:rPr>
          <w:rFonts w:ascii="Consolas" w:hAnsi="Consolas" w:cs="Consolas"/>
        </w:rPr>
      </w:pPr>
    </w:p>
    <w:p w14:paraId="6B0139F5" w14:textId="77777777" w:rsidR="00FC5738" w:rsidRDefault="00FC5738" w:rsidP="00EA6855">
      <w:pPr>
        <w:pStyle w:val="ListParagraph"/>
        <w:numPr>
          <w:ilvl w:val="0"/>
          <w:numId w:val="7"/>
        </w:numPr>
        <w:jc w:val="both"/>
      </w:pPr>
      <w:r>
        <w:t xml:space="preserve">Clone the </w:t>
      </w:r>
      <w:proofErr w:type="spellStart"/>
      <w:r>
        <w:t>Qemu</w:t>
      </w:r>
      <w:proofErr w:type="spellEnd"/>
      <w:r>
        <w:t xml:space="preserve"> Raspberry Pi kernel repo:</w:t>
      </w:r>
    </w:p>
    <w:p w14:paraId="1FF5CCB4" w14:textId="458D8E7B" w:rsidR="00FC5738" w:rsidRDefault="00FC5738" w:rsidP="00EA6855">
      <w:pPr>
        <w:pStyle w:val="ListParagraph"/>
        <w:ind w:left="1080"/>
        <w:jc w:val="both"/>
      </w:pPr>
      <w:r w:rsidRPr="00FC5738">
        <w:rPr>
          <w:rFonts w:ascii="Consolas" w:hAnsi="Consolas" w:cs="Consolas"/>
        </w:rPr>
        <w:t xml:space="preserve">git clone </w:t>
      </w:r>
      <w:hyperlink r:id="rId16" w:history="1">
        <w:r w:rsidRPr="00BA2184">
          <w:rPr>
            <w:rStyle w:val="Hyperlink"/>
            <w:rFonts w:ascii="Consolas" w:hAnsi="Consolas" w:cs="Consolas"/>
          </w:rPr>
          <w:t>https://github.com/dhruvvyas90/qemu-rpi-kernel.git</w:t>
        </w:r>
      </w:hyperlink>
    </w:p>
    <w:p w14:paraId="7AAC9C4E" w14:textId="77777777" w:rsidR="00FC5738" w:rsidRDefault="00FC5738" w:rsidP="00EA6855">
      <w:pPr>
        <w:pStyle w:val="ListParagraph"/>
        <w:ind w:left="1080"/>
        <w:jc w:val="both"/>
      </w:pPr>
    </w:p>
    <w:p w14:paraId="007F45EB" w14:textId="77777777" w:rsidR="00FC5738" w:rsidRDefault="00FC5738" w:rsidP="00EA6855">
      <w:pPr>
        <w:pStyle w:val="ListParagraph"/>
        <w:numPr>
          <w:ilvl w:val="0"/>
          <w:numId w:val="7"/>
        </w:numPr>
        <w:jc w:val="both"/>
      </w:pPr>
      <w:r>
        <w:t>Download the latest version of Raspbian (Raspberry Pi OS):</w:t>
      </w:r>
    </w:p>
    <w:p w14:paraId="14B01FB1" w14:textId="3F21BBCC" w:rsidR="00FC5738" w:rsidRPr="00FC5738" w:rsidRDefault="00FC5738" w:rsidP="00EA6855">
      <w:pPr>
        <w:pStyle w:val="ListParagraph"/>
        <w:ind w:left="1080"/>
        <w:jc w:val="both"/>
        <w:rPr>
          <w:lang w:val="da-DK"/>
        </w:rPr>
      </w:pPr>
      <w:proofErr w:type="spellStart"/>
      <w:r w:rsidRPr="00FC5738">
        <w:rPr>
          <w:rFonts w:ascii="Consolas" w:hAnsi="Consolas" w:cs="Consolas"/>
          <w:lang w:val="da-DK"/>
        </w:rPr>
        <w:t>wget</w:t>
      </w:r>
      <w:proofErr w:type="spellEnd"/>
      <w:r w:rsidRPr="00FC5738">
        <w:rPr>
          <w:rFonts w:ascii="Consolas" w:hAnsi="Consolas" w:cs="Consolas"/>
          <w:lang w:val="da-DK"/>
        </w:rPr>
        <w:t xml:space="preserve"> </w:t>
      </w:r>
      <w:hyperlink r:id="rId17" w:history="1">
        <w:r w:rsidRPr="00FC5738">
          <w:rPr>
            <w:rStyle w:val="Hyperlink"/>
            <w:rFonts w:ascii="Consolas" w:hAnsi="Consolas" w:cs="Consolas"/>
            <w:lang w:val="da-DK"/>
          </w:rPr>
          <w:t>https://downloads.raspberrypi.org/raspbian_latest</w:t>
        </w:r>
      </w:hyperlink>
    </w:p>
    <w:p w14:paraId="1E2266F4" w14:textId="77777777" w:rsidR="00FC5738" w:rsidRPr="00CB5DFB" w:rsidRDefault="00FC5738" w:rsidP="00EA6855">
      <w:pPr>
        <w:pStyle w:val="ListParagraph"/>
        <w:ind w:left="1080"/>
        <w:jc w:val="both"/>
        <w:rPr>
          <w:lang w:val="da-DK"/>
        </w:rPr>
      </w:pPr>
    </w:p>
    <w:p w14:paraId="27675B09" w14:textId="77777777" w:rsidR="00FC5738" w:rsidRDefault="00FC5738" w:rsidP="00EA6855">
      <w:pPr>
        <w:pStyle w:val="ListParagraph"/>
        <w:ind w:left="1080"/>
        <w:jc w:val="both"/>
      </w:pPr>
      <w:r>
        <w:t>If this keeps failing, open the link in Mozilla Firefox and download it through the browser.</w:t>
      </w:r>
    </w:p>
    <w:p w14:paraId="397EBDE8" w14:textId="77777777" w:rsidR="00800A6C" w:rsidRDefault="00800A6C" w:rsidP="00EA6855">
      <w:pPr>
        <w:pStyle w:val="ListParagraph"/>
        <w:ind w:left="1080"/>
        <w:jc w:val="both"/>
      </w:pPr>
    </w:p>
    <w:p w14:paraId="67421363" w14:textId="21B1177D" w:rsidR="00CA2E9E" w:rsidRPr="00800A6C" w:rsidRDefault="00FC5738" w:rsidP="00EA6855">
      <w:pPr>
        <w:pStyle w:val="ListParagraph"/>
        <w:numPr>
          <w:ilvl w:val="0"/>
          <w:numId w:val="7"/>
        </w:numPr>
        <w:jc w:val="both"/>
      </w:pPr>
      <w:r>
        <w:t>Unzip the .zip folder you just downloaded</w:t>
      </w:r>
      <w:r w:rsidR="00667580">
        <w:t xml:space="preserve"> to your </w:t>
      </w:r>
      <w:proofErr w:type="spellStart"/>
      <w:r w:rsidR="00667580">
        <w:rPr>
          <w:i/>
          <w:iCs/>
        </w:rPr>
        <w:t>rpi</w:t>
      </w:r>
      <w:proofErr w:type="spellEnd"/>
      <w:r w:rsidR="00667580">
        <w:rPr>
          <w:i/>
          <w:iCs/>
        </w:rPr>
        <w:t xml:space="preserve"> </w:t>
      </w:r>
      <w:proofErr w:type="gramStart"/>
      <w:r w:rsidR="00667580">
        <w:t>folder,</w:t>
      </w:r>
      <w:r>
        <w:t xml:space="preserve"> </w:t>
      </w:r>
      <w:r w:rsidR="00667580">
        <w:t>and</w:t>
      </w:r>
      <w:proofErr w:type="gramEnd"/>
      <w:r w:rsidR="00667580">
        <w:t xml:space="preserve"> r</w:t>
      </w:r>
      <w:r>
        <w:t>ename the .</w:t>
      </w:r>
      <w:proofErr w:type="spellStart"/>
      <w:r>
        <w:t>img</w:t>
      </w:r>
      <w:proofErr w:type="spellEnd"/>
      <w:r>
        <w:t xml:space="preserve"> file to </w:t>
      </w:r>
      <w:proofErr w:type="spellStart"/>
      <w:r w:rsidRPr="00667580">
        <w:rPr>
          <w:i/>
          <w:iCs/>
        </w:rPr>
        <w:t>rpi.img</w:t>
      </w:r>
      <w:proofErr w:type="spellEnd"/>
    </w:p>
    <w:p w14:paraId="422F9751" w14:textId="77777777" w:rsidR="00800A6C" w:rsidRPr="00667580" w:rsidRDefault="00800A6C" w:rsidP="00EA6855">
      <w:pPr>
        <w:pStyle w:val="ListParagraph"/>
        <w:ind w:left="1080"/>
        <w:jc w:val="both"/>
      </w:pPr>
    </w:p>
    <w:p w14:paraId="23DF8005" w14:textId="77777777" w:rsidR="00667580" w:rsidRDefault="00667580" w:rsidP="00EA6855">
      <w:pPr>
        <w:pStyle w:val="ListParagraph"/>
        <w:numPr>
          <w:ilvl w:val="0"/>
          <w:numId w:val="7"/>
        </w:numPr>
        <w:jc w:val="both"/>
      </w:pPr>
      <w:r>
        <w:t>Run the following command from within the ~/</w:t>
      </w:r>
      <w:proofErr w:type="spellStart"/>
      <w:r>
        <w:t>rpi</w:t>
      </w:r>
      <w:proofErr w:type="spellEnd"/>
      <w:r>
        <w:t xml:space="preserve"> directory (note: The following is all one command and can be typed without the backslashes):</w:t>
      </w:r>
    </w:p>
    <w:p w14:paraId="464679D2" w14:textId="240E7A29" w:rsidR="00667580" w:rsidRDefault="00667580" w:rsidP="00EA6855">
      <w:pPr>
        <w:pStyle w:val="ListParagraph"/>
        <w:ind w:left="1080"/>
        <w:jc w:val="both"/>
      </w:pPr>
      <w:proofErr w:type="spellStart"/>
      <w:r w:rsidRPr="00667580">
        <w:rPr>
          <w:rFonts w:ascii="Consolas" w:hAnsi="Consolas" w:cs="Consolas"/>
        </w:rPr>
        <w:t>qemu</w:t>
      </w:r>
      <w:proofErr w:type="spellEnd"/>
      <w:r w:rsidRPr="00667580">
        <w:rPr>
          <w:rFonts w:ascii="Consolas" w:hAnsi="Consolas" w:cs="Consolas"/>
        </w:rPr>
        <w:t xml:space="preserve">-system-arm -M </w:t>
      </w:r>
      <w:proofErr w:type="spellStart"/>
      <w:r w:rsidRPr="00667580">
        <w:rPr>
          <w:rFonts w:ascii="Consolas" w:hAnsi="Consolas" w:cs="Consolas"/>
        </w:rPr>
        <w:t>versatilepb</w:t>
      </w:r>
      <w:proofErr w:type="spellEnd"/>
      <w:r w:rsidRPr="00667580">
        <w:rPr>
          <w:rFonts w:ascii="Consolas" w:hAnsi="Consolas" w:cs="Consolas"/>
        </w:rPr>
        <w:t xml:space="preserve"> -</w:t>
      </w:r>
      <w:proofErr w:type="spellStart"/>
      <w:r w:rsidRPr="00667580">
        <w:rPr>
          <w:rFonts w:ascii="Consolas" w:hAnsi="Consolas" w:cs="Consolas"/>
        </w:rPr>
        <w:t>cpu</w:t>
      </w:r>
      <w:proofErr w:type="spellEnd"/>
      <w:r w:rsidRPr="00667580">
        <w:rPr>
          <w:rFonts w:ascii="Consolas" w:hAnsi="Consolas" w:cs="Consolas"/>
        </w:rPr>
        <w:t xml:space="preserve"> arm1176 -m 256 -kernel </w:t>
      </w:r>
      <w:proofErr w:type="spellStart"/>
      <w:r w:rsidRPr="00667580">
        <w:rPr>
          <w:rFonts w:ascii="Consolas" w:hAnsi="Consolas" w:cs="Consolas"/>
        </w:rPr>
        <w:t>qemu</w:t>
      </w:r>
      <w:proofErr w:type="spellEnd"/>
      <w:r w:rsidRPr="00667580">
        <w:rPr>
          <w:rFonts w:ascii="Consolas" w:hAnsi="Consolas" w:cs="Consolas"/>
        </w:rPr>
        <w:t>-</w:t>
      </w:r>
      <w:proofErr w:type="spellStart"/>
      <w:r w:rsidRPr="00667580">
        <w:rPr>
          <w:rFonts w:ascii="Consolas" w:hAnsi="Consolas" w:cs="Consolas"/>
        </w:rPr>
        <w:t>rpi</w:t>
      </w:r>
      <w:proofErr w:type="spellEnd"/>
      <w:r w:rsidRPr="00667580">
        <w:rPr>
          <w:rFonts w:ascii="Consolas" w:hAnsi="Consolas" w:cs="Consolas"/>
        </w:rPr>
        <w:t>-kernel/kernel-qemu-4.19.50-buster -</w:t>
      </w:r>
      <w:proofErr w:type="spellStart"/>
      <w:r w:rsidRPr="00667580">
        <w:rPr>
          <w:rFonts w:ascii="Consolas" w:hAnsi="Consolas" w:cs="Consolas"/>
        </w:rPr>
        <w:t>hda</w:t>
      </w:r>
      <w:proofErr w:type="spellEnd"/>
      <w:r w:rsidRPr="00667580">
        <w:rPr>
          <w:rFonts w:ascii="Consolas" w:hAnsi="Consolas" w:cs="Consolas"/>
        </w:rPr>
        <w:t xml:space="preserve"> </w:t>
      </w:r>
      <w:proofErr w:type="spellStart"/>
      <w:r w:rsidRPr="00667580">
        <w:rPr>
          <w:rFonts w:ascii="Consolas" w:hAnsi="Consolas" w:cs="Consolas"/>
        </w:rPr>
        <w:t>rpi.img</w:t>
      </w:r>
      <w:proofErr w:type="spellEnd"/>
      <w:r w:rsidRPr="0066758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-</w:t>
      </w:r>
      <w:r w:rsidRPr="00667580">
        <w:rPr>
          <w:rFonts w:ascii="Consolas" w:hAnsi="Consolas" w:cs="Consolas"/>
        </w:rPr>
        <w:t xml:space="preserve">append </w:t>
      </w:r>
      <w:r>
        <w:rPr>
          <w:rFonts w:ascii="Consolas" w:hAnsi="Consolas" w:cs="Consolas"/>
        </w:rPr>
        <w:t>“</w:t>
      </w:r>
      <w:proofErr w:type="spellStart"/>
      <w:r w:rsidRPr="00667580">
        <w:rPr>
          <w:rFonts w:ascii="Consolas" w:hAnsi="Consolas" w:cs="Consolas"/>
        </w:rPr>
        <w:t>dwc_otg.lpm_enable</w:t>
      </w:r>
      <w:proofErr w:type="spellEnd"/>
      <w:r w:rsidRPr="00667580">
        <w:rPr>
          <w:rFonts w:ascii="Consolas" w:hAnsi="Consolas" w:cs="Consolas"/>
        </w:rPr>
        <w:t xml:space="preserve">=0 root=/dev/sda2 console=tty1 </w:t>
      </w:r>
      <w:proofErr w:type="spellStart"/>
      <w:r w:rsidRPr="00667580">
        <w:rPr>
          <w:rFonts w:ascii="Consolas" w:hAnsi="Consolas" w:cs="Consolas"/>
        </w:rPr>
        <w:t>rootfstype</w:t>
      </w:r>
      <w:proofErr w:type="spellEnd"/>
      <w:r w:rsidRPr="00667580">
        <w:rPr>
          <w:rFonts w:ascii="Consolas" w:hAnsi="Consolas" w:cs="Consolas"/>
        </w:rPr>
        <w:t xml:space="preserve">=ext4 elevator=deadline </w:t>
      </w:r>
      <w:proofErr w:type="spellStart"/>
      <w:r w:rsidRPr="00667580">
        <w:rPr>
          <w:rFonts w:ascii="Consolas" w:hAnsi="Consolas" w:cs="Consolas"/>
        </w:rPr>
        <w:t>rootwait</w:t>
      </w:r>
      <w:proofErr w:type="spellEnd"/>
      <w:r>
        <w:rPr>
          <w:rFonts w:ascii="Consolas" w:hAnsi="Consolas" w:cs="Consolas"/>
        </w:rPr>
        <w:t>”</w:t>
      </w:r>
      <w:r w:rsidRPr="00667580">
        <w:rPr>
          <w:rFonts w:ascii="Consolas" w:hAnsi="Consolas" w:cs="Consolas"/>
        </w:rPr>
        <w:t xml:space="preserve"> -</w:t>
      </w:r>
      <w:proofErr w:type="spellStart"/>
      <w:r w:rsidRPr="00667580">
        <w:rPr>
          <w:rFonts w:ascii="Consolas" w:hAnsi="Consolas" w:cs="Consolas"/>
        </w:rPr>
        <w:t>dtb</w:t>
      </w:r>
      <w:proofErr w:type="spellEnd"/>
      <w:r w:rsidRPr="00667580">
        <w:rPr>
          <w:rFonts w:ascii="Consolas" w:hAnsi="Consolas" w:cs="Consolas"/>
        </w:rPr>
        <w:t xml:space="preserve"> </w:t>
      </w:r>
      <w:proofErr w:type="spellStart"/>
      <w:r w:rsidRPr="00667580">
        <w:rPr>
          <w:rFonts w:ascii="Consolas" w:hAnsi="Consolas" w:cs="Consolas"/>
        </w:rPr>
        <w:t>qemu</w:t>
      </w:r>
      <w:proofErr w:type="spellEnd"/>
      <w:r w:rsidRPr="00667580">
        <w:rPr>
          <w:rFonts w:ascii="Consolas" w:hAnsi="Consolas" w:cs="Consolas"/>
        </w:rPr>
        <w:t>-</w:t>
      </w:r>
      <w:proofErr w:type="spellStart"/>
      <w:r w:rsidRPr="00667580">
        <w:rPr>
          <w:rFonts w:ascii="Consolas" w:hAnsi="Consolas" w:cs="Consolas"/>
        </w:rPr>
        <w:t>rpi</w:t>
      </w:r>
      <w:proofErr w:type="spellEnd"/>
      <w:r w:rsidRPr="00667580">
        <w:rPr>
          <w:rFonts w:ascii="Consolas" w:hAnsi="Consolas" w:cs="Consolas"/>
        </w:rPr>
        <w:t>-kernel/versatile-pb-</w:t>
      </w:r>
      <w:proofErr w:type="spellStart"/>
      <w:r w:rsidRPr="00667580">
        <w:rPr>
          <w:rFonts w:ascii="Consolas" w:hAnsi="Consolas" w:cs="Consolas"/>
        </w:rPr>
        <w:t>buster.dtb</w:t>
      </w:r>
      <w:proofErr w:type="spellEnd"/>
      <w:r w:rsidRPr="00667580">
        <w:rPr>
          <w:rFonts w:ascii="Consolas" w:hAnsi="Consolas" w:cs="Consolas"/>
        </w:rPr>
        <w:t xml:space="preserve"> -no-reboot -serial </w:t>
      </w:r>
      <w:proofErr w:type="spellStart"/>
      <w:r w:rsidRPr="00667580">
        <w:rPr>
          <w:rFonts w:ascii="Consolas" w:hAnsi="Consolas" w:cs="Consolas"/>
        </w:rPr>
        <w:t>stdio</w:t>
      </w:r>
      <w:proofErr w:type="spellEnd"/>
    </w:p>
    <w:p w14:paraId="0A8008F9" w14:textId="77777777" w:rsidR="00667580" w:rsidRDefault="00667580" w:rsidP="00EA6855">
      <w:pPr>
        <w:pStyle w:val="ListParagraph"/>
        <w:ind w:left="1080"/>
        <w:jc w:val="both"/>
      </w:pPr>
    </w:p>
    <w:p w14:paraId="7DA66CCC" w14:textId="5200A2AB" w:rsidR="00113B95" w:rsidRDefault="001C4597" w:rsidP="00EA6855">
      <w:pPr>
        <w:pStyle w:val="ListParagraph"/>
        <w:ind w:left="1080"/>
        <w:jc w:val="both"/>
      </w:pPr>
      <w:r>
        <w:t>Congrats! You should now have an emulated Raspberry Pi running within an “emulated” Ubuntu (virtual machine)!</w:t>
      </w:r>
    </w:p>
    <w:p w14:paraId="0C3336E6" w14:textId="16546477" w:rsidR="00113B95" w:rsidRDefault="00113B95" w:rsidP="00EA6855">
      <w:pPr>
        <w:pStyle w:val="Heading1"/>
        <w:jc w:val="both"/>
      </w:pPr>
      <w:r>
        <w:t>Experiment</w:t>
      </w:r>
      <w:r w:rsidR="00EA6855">
        <w:t>ation</w:t>
      </w:r>
    </w:p>
    <w:p w14:paraId="4E1AC860" w14:textId="7082E2D7" w:rsidR="00113B95" w:rsidRDefault="00113B95" w:rsidP="00EA6855">
      <w:pPr>
        <w:jc w:val="both"/>
      </w:pPr>
      <w:r>
        <w:t>Now it is time for you to get the actual project started! You are free to go about this however you please, but the recommended steps are summarized below:</w:t>
      </w:r>
    </w:p>
    <w:p w14:paraId="44656A0A" w14:textId="008013CE" w:rsidR="00113B95" w:rsidRPr="00113B95" w:rsidRDefault="00113B95" w:rsidP="00EA6855">
      <w:pPr>
        <w:pStyle w:val="ListParagraph"/>
        <w:numPr>
          <w:ilvl w:val="0"/>
          <w:numId w:val="8"/>
        </w:numPr>
        <w:jc w:val="both"/>
      </w:pPr>
      <w:r>
        <w:t xml:space="preserve">Inside the emulated Pi, </w:t>
      </w:r>
      <w:proofErr w:type="gramStart"/>
      <w:r>
        <w:t>open up</w:t>
      </w:r>
      <w:proofErr w:type="gramEnd"/>
      <w:r>
        <w:t xml:space="preserve"> a Terminal and install </w:t>
      </w:r>
      <w:r>
        <w:rPr>
          <w:i/>
          <w:iCs/>
        </w:rPr>
        <w:t>git</w:t>
      </w:r>
    </w:p>
    <w:p w14:paraId="0FBED44B" w14:textId="38EE0F90" w:rsidR="00113B95" w:rsidRDefault="00113B95" w:rsidP="00EA6855">
      <w:pPr>
        <w:pStyle w:val="ListParagraph"/>
        <w:numPr>
          <w:ilvl w:val="0"/>
          <w:numId w:val="8"/>
        </w:numPr>
        <w:jc w:val="both"/>
      </w:pPr>
      <w:r>
        <w:t>Download the project resources from GitHub:</w:t>
      </w:r>
    </w:p>
    <w:p w14:paraId="374D0DB2" w14:textId="587D8E04" w:rsidR="00113B95" w:rsidRDefault="00113B95" w:rsidP="00EA6855">
      <w:pPr>
        <w:pStyle w:val="ListParagraph"/>
        <w:ind w:left="1080"/>
        <w:jc w:val="both"/>
        <w:rPr>
          <w:rFonts w:ascii="Consolas" w:hAnsi="Consolas" w:cs="Consolas"/>
        </w:rPr>
      </w:pPr>
      <w:r w:rsidRPr="00113B95">
        <w:rPr>
          <w:rFonts w:ascii="Consolas" w:hAnsi="Consolas" w:cs="Consolas"/>
        </w:rPr>
        <w:t xml:space="preserve">git clone </w:t>
      </w:r>
      <w:hyperlink r:id="rId18" w:history="1">
        <w:r w:rsidRPr="00113B95">
          <w:rPr>
            <w:rStyle w:val="Hyperlink"/>
            <w:rFonts w:ascii="Consolas" w:hAnsi="Consolas" w:cs="Consolas"/>
            <w:color w:val="707070" w:themeColor="accent1"/>
            <w:u w:val="none"/>
          </w:rPr>
          <w:t>https://github.com/UCT-EE-OCW/EEE3096S-2024.git --depth=1</w:t>
        </w:r>
      </w:hyperlink>
    </w:p>
    <w:p w14:paraId="36430819" w14:textId="77777777" w:rsidR="00CE5CC6" w:rsidRPr="00113B95" w:rsidRDefault="00CE5CC6" w:rsidP="00EA6855">
      <w:pPr>
        <w:pStyle w:val="ListParagraph"/>
        <w:ind w:left="1080"/>
        <w:jc w:val="both"/>
        <w:rPr>
          <w:rFonts w:ascii="Consolas" w:hAnsi="Consolas" w:cs="Consolas"/>
        </w:rPr>
      </w:pPr>
    </w:p>
    <w:p w14:paraId="6E6CD0CD" w14:textId="0E1EE86A" w:rsidR="00113B95" w:rsidRPr="00EA6855" w:rsidRDefault="00EA6855" w:rsidP="00EA6855">
      <w:pPr>
        <w:pStyle w:val="ListParagraph"/>
        <w:numPr>
          <w:ilvl w:val="0"/>
          <w:numId w:val="8"/>
        </w:numPr>
        <w:jc w:val="both"/>
        <w:rPr>
          <w:rFonts w:ascii="Consolas" w:hAnsi="Consolas" w:cs="Consolas"/>
        </w:rPr>
      </w:pPr>
      <w:r>
        <w:t>Enter the Python folder and run the Python code (using python3) to establish a Golden Measure.</w:t>
      </w:r>
    </w:p>
    <w:p w14:paraId="341EE89F" w14:textId="07DBBA87" w:rsidR="00EA6855" w:rsidRPr="00EA6855" w:rsidRDefault="00EA6855" w:rsidP="00EA6855">
      <w:pPr>
        <w:pStyle w:val="ListParagraph"/>
        <w:numPr>
          <w:ilvl w:val="0"/>
          <w:numId w:val="8"/>
        </w:numPr>
        <w:jc w:val="both"/>
        <w:rPr>
          <w:rFonts w:ascii="Consolas" w:hAnsi="Consolas" w:cs="Consolas"/>
        </w:rPr>
      </w:pPr>
      <w:r>
        <w:t>Enter the C folder and run the C code (after compiling it, of course).</w:t>
      </w:r>
    </w:p>
    <w:p w14:paraId="33D863A8" w14:textId="77777777" w:rsidR="00EA6855" w:rsidRPr="00EA6855" w:rsidRDefault="00EA6855" w:rsidP="00EA6855">
      <w:pPr>
        <w:pStyle w:val="ListParagraph"/>
        <w:numPr>
          <w:ilvl w:val="0"/>
          <w:numId w:val="8"/>
        </w:numPr>
        <w:jc w:val="both"/>
        <w:rPr>
          <w:rFonts w:ascii="Consolas" w:hAnsi="Consolas" w:cs="Consolas"/>
        </w:rPr>
      </w:pPr>
      <w:proofErr w:type="spellStart"/>
      <w:r>
        <w:t>Optimise</w:t>
      </w:r>
      <w:proofErr w:type="spellEnd"/>
      <w:r>
        <w:t xml:space="preserve"> the C code through multi-threading. You can compile the threaded C version by running </w:t>
      </w:r>
      <w:r w:rsidRPr="00EA6855">
        <w:rPr>
          <w:rFonts w:ascii="Consolas" w:hAnsi="Consolas" w:cs="Consolas"/>
        </w:rPr>
        <w:t xml:space="preserve">make </w:t>
      </w:r>
      <w:proofErr w:type="gramStart"/>
      <w:r w:rsidRPr="00EA6855">
        <w:rPr>
          <w:rFonts w:ascii="Consolas" w:hAnsi="Consolas" w:cs="Consolas"/>
        </w:rPr>
        <w:t>threaded</w:t>
      </w:r>
      <w:r>
        <w:t>, and</w:t>
      </w:r>
      <w:proofErr w:type="gramEnd"/>
      <w:r>
        <w:t xml:space="preserve"> run it using </w:t>
      </w:r>
      <w:r w:rsidRPr="00EA6855">
        <w:rPr>
          <w:rFonts w:ascii="Consolas" w:hAnsi="Consolas" w:cs="Consolas"/>
        </w:rPr>
        <w:t xml:space="preserve">make </w:t>
      </w:r>
      <w:proofErr w:type="spellStart"/>
      <w:r w:rsidRPr="00EA6855">
        <w:rPr>
          <w:rFonts w:ascii="Consolas" w:hAnsi="Consolas" w:cs="Consolas"/>
        </w:rPr>
        <w:t>run_threaded</w:t>
      </w:r>
      <w:proofErr w:type="spellEnd"/>
      <w:r>
        <w:t>.</w:t>
      </w:r>
    </w:p>
    <w:p w14:paraId="0416F66C" w14:textId="4163EDE3" w:rsidR="00EA6855" w:rsidRDefault="00EA6855" w:rsidP="00EA6855">
      <w:pPr>
        <w:pStyle w:val="ListParagraph"/>
        <w:ind w:left="1080"/>
        <w:jc w:val="both"/>
      </w:pPr>
      <w:r>
        <w:t xml:space="preserve">The number of threads is defined in </w:t>
      </w:r>
      <w:proofErr w:type="spellStart"/>
      <w:r w:rsidRPr="00EA6855">
        <w:rPr>
          <w:i/>
          <w:iCs/>
        </w:rPr>
        <w:t>CHeterodyning_threaded.h</w:t>
      </w:r>
      <w:proofErr w:type="spellEnd"/>
      <w:r>
        <w:t xml:space="preserve"> and can be changed accordingly for experimentation purposes.</w:t>
      </w:r>
    </w:p>
    <w:p w14:paraId="24F07BFC" w14:textId="284C8AD1" w:rsidR="00EA6855" w:rsidRPr="00EA6855" w:rsidRDefault="00EA6855" w:rsidP="00EA6855">
      <w:pPr>
        <w:pStyle w:val="ListParagraph"/>
        <w:numPr>
          <w:ilvl w:val="0"/>
          <w:numId w:val="8"/>
        </w:numPr>
        <w:jc w:val="both"/>
        <w:rPr>
          <w:rFonts w:ascii="Consolas" w:hAnsi="Consolas" w:cs="Consolas"/>
        </w:rPr>
      </w:pPr>
      <w:r>
        <w:t xml:space="preserve">Experiment with different compiler flags to let the compiler </w:t>
      </w:r>
      <w:proofErr w:type="spellStart"/>
      <w:r>
        <w:t>optimise</w:t>
      </w:r>
      <w:proofErr w:type="spellEnd"/>
      <w:r>
        <w:t xml:space="preserve"> the code automatically.</w:t>
      </w:r>
    </w:p>
    <w:p w14:paraId="451F7D41" w14:textId="77777777" w:rsidR="00EA6855" w:rsidRPr="00EA6855" w:rsidRDefault="00EA6855" w:rsidP="00EA6855">
      <w:pPr>
        <w:pStyle w:val="ListParagraph"/>
        <w:numPr>
          <w:ilvl w:val="0"/>
          <w:numId w:val="8"/>
        </w:numPr>
        <w:jc w:val="both"/>
        <w:rPr>
          <w:rFonts w:ascii="Consolas" w:hAnsi="Consolas" w:cs="Consolas"/>
        </w:rPr>
      </w:pPr>
      <w:r>
        <w:t xml:space="preserve">The standard code runs using </w:t>
      </w:r>
      <w:r w:rsidRPr="00EA6855">
        <w:rPr>
          <w:i/>
          <w:iCs/>
        </w:rPr>
        <w:t>float</w:t>
      </w:r>
      <w:r>
        <w:t xml:space="preserve">s; start by finding out how many bits this is, then try running the code using different bit-widths, such as </w:t>
      </w:r>
      <w:r w:rsidRPr="00EA6855">
        <w:rPr>
          <w:i/>
          <w:iCs/>
        </w:rPr>
        <w:t>double</w:t>
      </w:r>
      <w:r>
        <w:t xml:space="preserve">, </w:t>
      </w:r>
      <w:r w:rsidRPr="00EA6855">
        <w:rPr>
          <w:i/>
          <w:iCs/>
        </w:rPr>
        <w:t>fp16</w:t>
      </w:r>
      <w:r>
        <w:t>, etc.</w:t>
      </w:r>
    </w:p>
    <w:p w14:paraId="7F0262C4" w14:textId="167AF264" w:rsidR="00EA6855" w:rsidRPr="00EA6855" w:rsidRDefault="00EA6855" w:rsidP="00EA6855">
      <w:pPr>
        <w:pStyle w:val="ListParagraph"/>
        <w:numPr>
          <w:ilvl w:val="0"/>
          <w:numId w:val="8"/>
        </w:numPr>
        <w:jc w:val="both"/>
        <w:rPr>
          <w:rFonts w:ascii="Consolas" w:hAnsi="Consolas" w:cs="Consolas"/>
        </w:rPr>
      </w:pPr>
      <w:r>
        <w:t xml:space="preserve">Now that you have the basics under control, try different configurations! Experiment with different combinations of bit-widths, thread counts, compiler flags, and/or other parameters to give you the best possible speed-up over your Golden Measure implementation. Record and </w:t>
      </w:r>
      <w:proofErr w:type="spellStart"/>
      <w:r>
        <w:t>analyse</w:t>
      </w:r>
      <w:proofErr w:type="spellEnd"/>
      <w:r>
        <w:t xml:space="preserve"> your results using appropriate scientific means, and write your report based on your findings.</w:t>
      </w:r>
    </w:p>
    <w:p w14:paraId="26EA7CB8" w14:textId="77777777" w:rsidR="00EA6855" w:rsidRDefault="00EA6855" w:rsidP="00EA6855">
      <w:pPr>
        <w:pStyle w:val="Heading1"/>
        <w:jc w:val="both"/>
      </w:pPr>
      <w:r>
        <w:t>deliverables</w:t>
      </w:r>
    </w:p>
    <w:p w14:paraId="0CBF595E" w14:textId="2A7791D6" w:rsidR="00EA6855" w:rsidRDefault="00EA6855" w:rsidP="00EA6855">
      <w:pPr>
        <w:jc w:val="both"/>
      </w:pPr>
      <w:r>
        <w:t xml:space="preserve">You are required to submit a report of </w:t>
      </w:r>
      <w:r w:rsidRPr="00D05FA8">
        <w:rPr>
          <w:b/>
          <w:bCs/>
        </w:rPr>
        <w:t>up to 10 pages</w:t>
      </w:r>
      <w:r>
        <w:t xml:space="preserve"> (</w:t>
      </w:r>
      <w:r w:rsidRPr="00EA6855">
        <w:rPr>
          <w:i/>
          <w:iCs/>
        </w:rPr>
        <w:t>excluding</w:t>
      </w:r>
      <w:r>
        <w:t xml:space="preserve"> the title page, any appendices, references, etc.) that details your investigation and results. You must use the </w:t>
      </w:r>
      <w:r>
        <w:lastRenderedPageBreak/>
        <w:t xml:space="preserve">LaTeX/Overleaf template linked </w:t>
      </w:r>
      <w:hyperlink r:id="rId19" w:history="1">
        <w:r w:rsidRPr="00253FA5">
          <w:rPr>
            <w:rStyle w:val="Hyperlink"/>
            <w:color w:val="0070C0"/>
            <w:u w:val="none"/>
          </w:rPr>
          <w:t>here</w:t>
        </w:r>
      </w:hyperlink>
      <w:r w:rsidRPr="00253FA5">
        <w:rPr>
          <w:color w:val="0070C0"/>
        </w:rPr>
        <w:t xml:space="preserve"> </w:t>
      </w:r>
      <w:r>
        <w:t xml:space="preserve">with </w:t>
      </w:r>
      <w:r w:rsidRPr="00D368CB">
        <w:rPr>
          <w:b/>
          <w:bCs/>
        </w:rPr>
        <w:t>IEEE-style</w:t>
      </w:r>
      <w:r>
        <w:t xml:space="preserve"> references to relevant literature. Being able to convey your findings clearly and concisely is an important skill</w:t>
      </w:r>
      <w:r w:rsidR="00A364B8">
        <w:t>,</w:t>
      </w:r>
      <w:r>
        <w:t xml:space="preserve"> and</w:t>
      </w:r>
      <w:r w:rsidR="00A364B8">
        <w:t xml:space="preserve"> thus</w:t>
      </w:r>
      <w:r>
        <w:t xml:space="preserve"> you may incur penalties if you go over the page limit (or if your report is insufficient</w:t>
      </w:r>
      <w:r w:rsidR="00D368CB">
        <w:t xml:space="preserve"> and/or poorly structured</w:t>
      </w:r>
      <w:r>
        <w:t>).</w:t>
      </w:r>
    </w:p>
    <w:p w14:paraId="23D4194E" w14:textId="0D3692BD" w:rsidR="00EA6855" w:rsidRDefault="00D368CB" w:rsidP="00EA6855">
      <w:pPr>
        <w:jc w:val="both"/>
      </w:pPr>
      <w:r>
        <w:t>Y</w:t>
      </w:r>
      <w:r w:rsidR="00EA6855">
        <w:t>our report should</w:t>
      </w:r>
      <w:r>
        <w:t xml:space="preserve"> be well formatted and professionally presented, and the contents should generally</w:t>
      </w:r>
      <w:r w:rsidR="00EA6855">
        <w:t xml:space="preserve"> include:</w:t>
      </w:r>
    </w:p>
    <w:p w14:paraId="1ADB9AFB" w14:textId="77777777" w:rsidR="00EA6855" w:rsidRDefault="00EA6855" w:rsidP="00EA6855">
      <w:pPr>
        <w:pStyle w:val="ListParagraph"/>
        <w:numPr>
          <w:ilvl w:val="0"/>
          <w:numId w:val="5"/>
        </w:numPr>
        <w:jc w:val="both"/>
      </w:pPr>
      <w:r>
        <w:t>An introduction to the report and the aim of the project</w:t>
      </w:r>
    </w:p>
    <w:p w14:paraId="75D55A42" w14:textId="77777777" w:rsidR="00EA6855" w:rsidRDefault="00EA6855" w:rsidP="00EA6855">
      <w:pPr>
        <w:pStyle w:val="ListParagraph"/>
        <w:numPr>
          <w:ilvl w:val="0"/>
          <w:numId w:val="5"/>
        </w:numPr>
        <w:jc w:val="both"/>
      </w:pPr>
      <w:r>
        <w:t>Some background theory and information that is relevant to the project</w:t>
      </w:r>
    </w:p>
    <w:p w14:paraId="14F49655" w14:textId="77777777" w:rsidR="00EA6855" w:rsidRDefault="00EA6855" w:rsidP="00EA6855">
      <w:pPr>
        <w:pStyle w:val="ListParagraph"/>
        <w:numPr>
          <w:ilvl w:val="0"/>
          <w:numId w:val="5"/>
        </w:numPr>
        <w:jc w:val="both"/>
      </w:pPr>
      <w:r>
        <w:t>Design and implementation of your experiments, and your hardware and software set-up</w:t>
      </w:r>
    </w:p>
    <w:p w14:paraId="0637F434" w14:textId="77777777" w:rsidR="00EA6855" w:rsidRDefault="00EA6855" w:rsidP="00EA6855">
      <w:pPr>
        <w:pStyle w:val="ListParagraph"/>
        <w:numPr>
          <w:ilvl w:val="0"/>
          <w:numId w:val="5"/>
        </w:numPr>
        <w:jc w:val="both"/>
      </w:pPr>
      <w:r>
        <w:t>Results, comparisons, discussions, and analyses of your experimental outcomes</w:t>
      </w:r>
    </w:p>
    <w:p w14:paraId="6FF61D4C" w14:textId="0E6C31BA" w:rsidR="00D368CB" w:rsidRDefault="00EA6855" w:rsidP="00D368CB">
      <w:pPr>
        <w:pStyle w:val="ListParagraph"/>
        <w:numPr>
          <w:ilvl w:val="0"/>
          <w:numId w:val="5"/>
        </w:numPr>
        <w:jc w:val="both"/>
      </w:pPr>
      <w:r>
        <w:t>Conclusions and recommendations for further improvements</w:t>
      </w:r>
    </w:p>
    <w:p w14:paraId="2920ADA3" w14:textId="7FB01C9C" w:rsidR="00D368CB" w:rsidRPr="00EA6855" w:rsidRDefault="00D368CB" w:rsidP="00D368CB">
      <w:pPr>
        <w:jc w:val="both"/>
      </w:pPr>
      <w:r>
        <w:t xml:space="preserve">The report will be marked out of </w:t>
      </w:r>
      <w:r w:rsidRPr="00D368CB">
        <w:rPr>
          <w:b/>
          <w:bCs/>
        </w:rPr>
        <w:t>100</w:t>
      </w:r>
      <w:r>
        <w:t>.</w:t>
      </w:r>
      <w:r w:rsidR="00AF0D7F">
        <w:t xml:space="preserve"> You may work in groups of </w:t>
      </w:r>
      <w:r w:rsidR="00AF0D7F" w:rsidRPr="00AF0D7F">
        <w:rPr>
          <w:b/>
          <w:bCs/>
        </w:rPr>
        <w:t>up to four students</w:t>
      </w:r>
      <w:r w:rsidR="00AF0D7F">
        <w:t>.</w:t>
      </w:r>
    </w:p>
    <w:sectPr w:rsidR="00D368CB" w:rsidRPr="00EA6855">
      <w:footerReference w:type="default" r:id="rId20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303C2" w14:textId="77777777" w:rsidR="00A128D2" w:rsidRDefault="00A128D2">
      <w:pPr>
        <w:spacing w:after="0" w:line="240" w:lineRule="auto"/>
      </w:pPr>
      <w:r>
        <w:separator/>
      </w:r>
    </w:p>
    <w:p w14:paraId="7C34148C" w14:textId="77777777" w:rsidR="00A128D2" w:rsidRDefault="00A128D2"/>
  </w:endnote>
  <w:endnote w:type="continuationSeparator" w:id="0">
    <w:p w14:paraId="62D01752" w14:textId="77777777" w:rsidR="00A128D2" w:rsidRDefault="00A128D2">
      <w:pPr>
        <w:spacing w:after="0" w:line="240" w:lineRule="auto"/>
      </w:pPr>
      <w:r>
        <w:continuationSeparator/>
      </w:r>
    </w:p>
    <w:p w14:paraId="641BA2E4" w14:textId="77777777" w:rsidR="00A128D2" w:rsidRDefault="00A128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0DA9A" w14:textId="2C275FA8" w:rsidR="00812772" w:rsidRDefault="00812772" w:rsidP="005346D9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B8861" w14:textId="77777777" w:rsidR="00A128D2" w:rsidRDefault="00A128D2">
      <w:pPr>
        <w:spacing w:after="0" w:line="240" w:lineRule="auto"/>
      </w:pPr>
      <w:r>
        <w:separator/>
      </w:r>
    </w:p>
    <w:p w14:paraId="0C6BC6E3" w14:textId="77777777" w:rsidR="00A128D2" w:rsidRDefault="00A128D2"/>
  </w:footnote>
  <w:footnote w:type="continuationSeparator" w:id="0">
    <w:p w14:paraId="73E999B2" w14:textId="77777777" w:rsidR="00A128D2" w:rsidRDefault="00A128D2">
      <w:pPr>
        <w:spacing w:after="0" w:line="240" w:lineRule="auto"/>
      </w:pPr>
      <w:r>
        <w:continuationSeparator/>
      </w:r>
    </w:p>
    <w:p w14:paraId="63BA47A2" w14:textId="77777777" w:rsidR="00A128D2" w:rsidRDefault="00A128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2247"/>
    <w:multiLevelType w:val="multilevel"/>
    <w:tmpl w:val="4434F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1E8C228E"/>
    <w:multiLevelType w:val="hybridMultilevel"/>
    <w:tmpl w:val="CC405A78"/>
    <w:lvl w:ilvl="0" w:tplc="391E7E1C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5C1803"/>
    <w:multiLevelType w:val="hybridMultilevel"/>
    <w:tmpl w:val="64323D08"/>
    <w:lvl w:ilvl="0" w:tplc="391E7E1C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7419BB"/>
    <w:multiLevelType w:val="hybridMultilevel"/>
    <w:tmpl w:val="BB68045E"/>
    <w:lvl w:ilvl="0" w:tplc="391E7E1C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3F5B25"/>
    <w:multiLevelType w:val="hybridMultilevel"/>
    <w:tmpl w:val="D3AAE2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6" w15:restartNumberingAfterBreak="0">
    <w:nsid w:val="63CE130C"/>
    <w:multiLevelType w:val="hybridMultilevel"/>
    <w:tmpl w:val="34309CCA"/>
    <w:lvl w:ilvl="0" w:tplc="72660B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7958E4"/>
    <w:multiLevelType w:val="hybridMultilevel"/>
    <w:tmpl w:val="F80EEC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2365742">
    <w:abstractNumId w:val="5"/>
  </w:num>
  <w:num w:numId="2" w16cid:durableId="1431392289">
    <w:abstractNumId w:val="4"/>
  </w:num>
  <w:num w:numId="3" w16cid:durableId="1553612063">
    <w:abstractNumId w:val="2"/>
  </w:num>
  <w:num w:numId="4" w16cid:durableId="267349860">
    <w:abstractNumId w:val="1"/>
  </w:num>
  <w:num w:numId="5" w16cid:durableId="1470318628">
    <w:abstractNumId w:val="3"/>
  </w:num>
  <w:num w:numId="6" w16cid:durableId="724454812">
    <w:abstractNumId w:val="0"/>
  </w:num>
  <w:num w:numId="7" w16cid:durableId="1510755665">
    <w:abstractNumId w:val="7"/>
  </w:num>
  <w:num w:numId="8" w16cid:durableId="747457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0E"/>
    <w:rsid w:val="00074D6B"/>
    <w:rsid w:val="00096BAD"/>
    <w:rsid w:val="000C59EF"/>
    <w:rsid w:val="000E731A"/>
    <w:rsid w:val="00113B95"/>
    <w:rsid w:val="00131254"/>
    <w:rsid w:val="001A3EDA"/>
    <w:rsid w:val="001C4597"/>
    <w:rsid w:val="00205632"/>
    <w:rsid w:val="00253FA5"/>
    <w:rsid w:val="00375DC3"/>
    <w:rsid w:val="0037697D"/>
    <w:rsid w:val="004D133A"/>
    <w:rsid w:val="004F0629"/>
    <w:rsid w:val="005346D9"/>
    <w:rsid w:val="00667580"/>
    <w:rsid w:val="006F1A59"/>
    <w:rsid w:val="007A253F"/>
    <w:rsid w:val="007D7E6E"/>
    <w:rsid w:val="00800A6C"/>
    <w:rsid w:val="00812772"/>
    <w:rsid w:val="0084428A"/>
    <w:rsid w:val="008528C2"/>
    <w:rsid w:val="009336FA"/>
    <w:rsid w:val="00943186"/>
    <w:rsid w:val="00956889"/>
    <w:rsid w:val="009A196C"/>
    <w:rsid w:val="009F4E00"/>
    <w:rsid w:val="00A128D2"/>
    <w:rsid w:val="00A1501B"/>
    <w:rsid w:val="00A364B8"/>
    <w:rsid w:val="00AF0D7F"/>
    <w:rsid w:val="00B074AE"/>
    <w:rsid w:val="00B1560A"/>
    <w:rsid w:val="00B22A2E"/>
    <w:rsid w:val="00B82504"/>
    <w:rsid w:val="00BA2AAE"/>
    <w:rsid w:val="00CA2E9E"/>
    <w:rsid w:val="00CB5DFB"/>
    <w:rsid w:val="00CE5CC6"/>
    <w:rsid w:val="00D05FA8"/>
    <w:rsid w:val="00D368CB"/>
    <w:rsid w:val="00D7605E"/>
    <w:rsid w:val="00D94405"/>
    <w:rsid w:val="00DB6146"/>
    <w:rsid w:val="00DF7F22"/>
    <w:rsid w:val="00E11B8C"/>
    <w:rsid w:val="00E576DB"/>
    <w:rsid w:val="00EA6855"/>
    <w:rsid w:val="00EF3396"/>
    <w:rsid w:val="00F256F1"/>
    <w:rsid w:val="00F62D0E"/>
    <w:rsid w:val="00FC0567"/>
    <w:rsid w:val="00FC5738"/>
    <w:rsid w:val="00FD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12AD"/>
  <w15:chartTrackingRefBased/>
  <w15:docId w15:val="{123FF65B-147F-AB4F-98E6-7A851B7D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B22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CD8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C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36FA"/>
    <w:rPr>
      <w:color w:val="2B8073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56889"/>
    <w:pPr>
      <w:widowControl w:val="0"/>
      <w:autoSpaceDE w:val="0"/>
      <w:autoSpaceDN w:val="0"/>
      <w:spacing w:after="0" w:line="240" w:lineRule="auto"/>
      <w:ind w:left="0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56889"/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TableParagraph">
    <w:name w:val="Table Paragraph"/>
    <w:basedOn w:val="Normal"/>
    <w:uiPriority w:val="1"/>
    <w:qFormat/>
    <w:rsid w:val="00956889"/>
    <w:pPr>
      <w:widowControl w:val="0"/>
      <w:autoSpaceDE w:val="0"/>
      <w:autoSpaceDN w:val="0"/>
      <w:spacing w:before="43" w:after="0" w:line="240" w:lineRule="auto"/>
      <w:ind w:left="119"/>
    </w:pPr>
    <w:rPr>
      <w:rFonts w:ascii="Times New Roman" w:eastAsia="Times New Roman" w:hAnsi="Times New Roman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" TargetMode="External"/><Relationship Id="rId13" Type="http://schemas.openxmlformats.org/officeDocument/2006/relationships/hyperlink" Target="https://www.virtualmetric.com/blog/how-to-enable-hardware-virtualization" TargetMode="External"/><Relationship Id="rId18" Type="http://schemas.openxmlformats.org/officeDocument/2006/relationships/hyperlink" Target="https://github.com/UCT-EE-OCW/EEE3096S-2024.git%20--depth=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qemu.org/" TargetMode="External"/><Relationship Id="rId12" Type="http://schemas.openxmlformats.org/officeDocument/2006/relationships/hyperlink" Target="https://www.virtualbox.org/" TargetMode="External"/><Relationship Id="rId17" Type="http://schemas.openxmlformats.org/officeDocument/2006/relationships/hyperlink" Target="https://downloads.raspberrypi.org/raspbian_late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hruvvyas90/qemu-rpi-kernel.git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Vh2Es4E1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iki.ee.uct.ac.za/Git" TargetMode="External"/><Relationship Id="rId10" Type="http://schemas.openxmlformats.org/officeDocument/2006/relationships/hyperlink" Target="https://www.youtube.com/watch?v=oLTB5LsXLUA" TargetMode="External"/><Relationship Id="rId19" Type="http://schemas.openxmlformats.org/officeDocument/2006/relationships/hyperlink" Target="https://www.overleaf.com/latex/templates/labreport-ieee-journal-paper-template/ypbfnkbvsyh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kITUjMg0s4" TargetMode="External"/><Relationship Id="rId14" Type="http://schemas.openxmlformats.org/officeDocument/2006/relationships/hyperlink" Target="https://ubuntu.com/download/desktop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martin/Library/Containers/com.microsoft.Word/Data/Library/Application%20Support/Microsoft/Office/16.0/DTS/Search/%7b42FF120C-81E2-3C42-8D67-8419D60AF3F2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{42FF120C-81E2-3C42-8D67-8419D60AF3F2}tf10002082.dotx</Template>
  <TotalTime>95</TotalTime>
  <Pages>4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Yaaseen Martin</dc:creator>
  <cp:keywords/>
  <dc:description/>
  <cp:lastModifiedBy>Yaaseen Martin</cp:lastModifiedBy>
  <cp:revision>50</cp:revision>
  <dcterms:created xsi:type="dcterms:W3CDTF">2024-01-30T08:33:00Z</dcterms:created>
  <dcterms:modified xsi:type="dcterms:W3CDTF">2024-04-03T09:15:00Z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